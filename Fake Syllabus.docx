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EE5DB" w14:textId="736C8726" w:rsidR="000D2424" w:rsidRPr="0044251D" w:rsidRDefault="00A344F4" w:rsidP="000D2424">
      <w:pPr>
        <w:pStyle w:val="Title"/>
        <w:rPr>
          <w:rFonts w:ascii="Bahnschrift" w:hAnsi="Bahnschrift"/>
          <w:color w:val="ED7D31" w:themeColor="accent2"/>
        </w:rPr>
      </w:pPr>
      <w:r w:rsidRPr="0044251D">
        <w:rPr>
          <w:rFonts w:ascii="Bahnschrift" w:hAnsi="Bahnschrift"/>
          <w:color w:val="ED7D31" w:themeColor="accent2"/>
        </w:rPr>
        <w:t>The Art of Scanning</w:t>
      </w:r>
      <w:r w:rsidR="000D2424" w:rsidRPr="0044251D">
        <w:rPr>
          <w:rFonts w:ascii="Bahnschrift" w:hAnsi="Bahnschrift"/>
          <w:color w:val="ED7D31" w:themeColor="accent2"/>
        </w:rPr>
        <w:t xml:space="preserve"> </w:t>
      </w:r>
      <w:sdt>
        <w:sdtPr>
          <w:rPr>
            <w:rFonts w:ascii="Bahnschrift" w:hAnsi="Bahnschrift"/>
            <w:color w:val="ED7D31" w:themeColor="accent2"/>
          </w:rPr>
          <w:alias w:val="Syllabus:"/>
          <w:tag w:val="Syllabus:"/>
          <w:id w:val="-589001745"/>
          <w:placeholder>
            <w:docPart w:val="60D4D07DE66A4FBABCD8DA66D41BA0A9"/>
          </w:placeholder>
          <w:temporary/>
          <w:showingPlcHdr/>
          <w15:appearance w15:val="hidden"/>
        </w:sdtPr>
        <w:sdtEndPr/>
        <w:sdtContent>
          <w:r w:rsidR="000D2424" w:rsidRPr="0044251D">
            <w:rPr>
              <w:rFonts w:ascii="Bahnschrift" w:hAnsi="Bahnschrift"/>
              <w:b w:val="0"/>
              <w:bCs w:val="0"/>
              <w:color w:val="ED7D31" w:themeColor="accent2"/>
            </w:rPr>
            <w:t>Syllabus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549"/>
        <w:gridCol w:w="7531"/>
      </w:tblGrid>
      <w:tr w:rsidR="000D2424" w:rsidRPr="0044251D" w14:paraId="1595C3FC" w14:textId="77777777" w:rsidTr="001A71A1">
        <w:tc>
          <w:tcPr>
            <w:tcW w:w="2549" w:type="dxa"/>
          </w:tcPr>
          <w:p w14:paraId="7DF4BBF3" w14:textId="77777777" w:rsidR="000D2424" w:rsidRPr="0044251D" w:rsidRDefault="005E7810" w:rsidP="00D81B74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alias w:val="Instructor:"/>
                <w:tag w:val="Instructor:"/>
                <w:id w:val="383999990"/>
                <w:placeholder>
                  <w:docPart w:val="C6B6C440D37C4B6898D58B54272440B9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44251D">
                  <w:rPr>
                    <w:rFonts w:ascii="Bahnschrift" w:hAnsi="Bahnschrift"/>
                    <w:color w:val="ED7D31" w:themeColor="accent2"/>
                  </w:rPr>
                  <w:t>Instructor</w:t>
                </w:r>
              </w:sdtContent>
            </w:sdt>
          </w:p>
          <w:p w14:paraId="30DB5EBA" w14:textId="3A224FC8" w:rsidR="000D2424" w:rsidRPr="0044251D" w:rsidRDefault="001B5B89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Boris Connor</w:t>
            </w:r>
          </w:p>
          <w:p w14:paraId="6ACDCC60" w14:textId="77777777" w:rsidR="000D2424" w:rsidRPr="0044251D" w:rsidRDefault="005E7810" w:rsidP="00D81B74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alias w:val="Phone:"/>
                <w:tag w:val="Phone:"/>
                <w:id w:val="1128136841"/>
                <w:placeholder>
                  <w:docPart w:val="1B353CBD40584B40BFF7D18D8BFA6EA0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44251D">
                  <w:rPr>
                    <w:rFonts w:ascii="Bahnschrift" w:hAnsi="Bahnschrift"/>
                    <w:color w:val="ED7D31" w:themeColor="accent2"/>
                  </w:rPr>
                  <w:t>Phone</w:t>
                </w:r>
              </w:sdtContent>
            </w:sdt>
          </w:p>
          <w:p w14:paraId="742671AA" w14:textId="6BC73E0C" w:rsidR="000D2424" w:rsidRPr="0044251D" w:rsidRDefault="003036A4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+1 800-423-7301</w:t>
            </w:r>
          </w:p>
          <w:p w14:paraId="01E36B17" w14:textId="77777777" w:rsidR="000D2424" w:rsidRPr="0044251D" w:rsidRDefault="005E7810" w:rsidP="00D81B74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alias w:val="Email:"/>
                <w:tag w:val="Email:"/>
                <w:id w:val="1509716232"/>
                <w:placeholder>
                  <w:docPart w:val="E307B644F5A5483B87D1F95143CE2187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44251D">
                  <w:rPr>
                    <w:rFonts w:ascii="Bahnschrift" w:hAnsi="Bahnschrift"/>
                    <w:color w:val="ED7D31" w:themeColor="accent2"/>
                  </w:rPr>
                  <w:t>Email</w:t>
                </w:r>
              </w:sdtContent>
            </w:sdt>
          </w:p>
          <w:p w14:paraId="0C900D3A" w14:textId="42BE3337" w:rsidR="000D2424" w:rsidRPr="0044251D" w:rsidRDefault="001C7ECA" w:rsidP="00D81B74">
            <w:pPr>
              <w:rPr>
                <w:rFonts w:ascii="Bahnschrift" w:hAnsi="Bahnschrift"/>
                <w:lang w:val="fr-FR"/>
              </w:rPr>
            </w:pPr>
            <w:r w:rsidRPr="0044251D">
              <w:rPr>
                <w:rFonts w:ascii="Bahnschrift" w:hAnsi="Bahnschrift"/>
                <w:lang w:val="fr-FR"/>
              </w:rPr>
              <w:t>b</w:t>
            </w:r>
            <w:r w:rsidR="001427A9" w:rsidRPr="0044251D">
              <w:rPr>
                <w:rFonts w:ascii="Bahnschrift" w:hAnsi="Bahnschrift"/>
                <w:lang w:val="fr-FR"/>
              </w:rPr>
              <w:t>oris-scans@uwp.us</w:t>
            </w:r>
          </w:p>
          <w:p w14:paraId="0D582292" w14:textId="77777777" w:rsidR="000D2424" w:rsidRPr="0044251D" w:rsidRDefault="005E7810" w:rsidP="00D81B74">
            <w:pPr>
              <w:pStyle w:val="Heading1"/>
              <w:rPr>
                <w:rFonts w:ascii="Bahnschrift" w:hAnsi="Bahnschrift"/>
                <w:lang w:val="fr-FR"/>
              </w:rPr>
            </w:pPr>
            <w:sdt>
              <w:sdtPr>
                <w:rPr>
                  <w:rFonts w:ascii="Bahnschrift" w:hAnsi="Bahnschrift"/>
                </w:rPr>
                <w:alias w:val="Office location:"/>
                <w:tag w:val="Office location:"/>
                <w:id w:val="-313567349"/>
                <w:placeholder>
                  <w:docPart w:val="154311CC40654769A3F2EA23345C61CB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44251D">
                  <w:rPr>
                    <w:rFonts w:ascii="Bahnschrift" w:hAnsi="Bahnschrift"/>
                    <w:color w:val="ED7D31" w:themeColor="accent2"/>
                    <w:lang w:val="fr-FR"/>
                  </w:rPr>
                  <w:t>Office Location</w:t>
                </w:r>
              </w:sdtContent>
            </w:sdt>
          </w:p>
          <w:p w14:paraId="093303DD" w14:textId="3B0D201E" w:rsidR="000D2424" w:rsidRPr="0044251D" w:rsidRDefault="003036A4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Room G203.1</w:t>
            </w:r>
          </w:p>
          <w:p w14:paraId="0527EECC" w14:textId="77777777" w:rsidR="000D2424" w:rsidRPr="0044251D" w:rsidRDefault="005E7810" w:rsidP="00D81B74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alias w:val="Office hours:"/>
                <w:tag w:val="Office hours:"/>
                <w:id w:val="1871100205"/>
                <w:placeholder>
                  <w:docPart w:val="41D5D7D83516413991478B7730442976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44251D">
                  <w:rPr>
                    <w:rFonts w:ascii="Bahnschrift" w:hAnsi="Bahnschrift"/>
                    <w:color w:val="ED7D31" w:themeColor="accent2"/>
                  </w:rPr>
                  <w:t>Office Hours</w:t>
                </w:r>
              </w:sdtContent>
            </w:sdt>
          </w:p>
          <w:p w14:paraId="6800B819" w14:textId="59A2696D" w:rsidR="000D2424" w:rsidRPr="0044251D" w:rsidRDefault="003036A4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Monday-Friday</w:t>
            </w:r>
            <w:r w:rsidRPr="0044251D">
              <w:rPr>
                <w:rFonts w:ascii="Bahnschrift" w:hAnsi="Bahnschrift"/>
              </w:rPr>
              <w:br/>
              <w:t>8am – 4pm</w:t>
            </w:r>
          </w:p>
        </w:tc>
        <w:tc>
          <w:tcPr>
            <w:tcW w:w="7531" w:type="dxa"/>
          </w:tcPr>
          <w:p w14:paraId="7EA3912D" w14:textId="77777777" w:rsidR="000D2424" w:rsidRPr="0044251D" w:rsidRDefault="005E7810" w:rsidP="00D81B74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alias w:val="Course overview:"/>
                <w:tag w:val="Course overview:"/>
                <w:id w:val="742681939"/>
                <w:placeholder>
                  <w:docPart w:val="96726C09769B401D8A46BFD8A4DF191B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44251D">
                  <w:rPr>
                    <w:rFonts w:ascii="Bahnschrift" w:hAnsi="Bahnschrift"/>
                  </w:rPr>
                  <w:t>Course Overview</w:t>
                </w:r>
              </w:sdtContent>
            </w:sdt>
          </w:p>
          <w:p w14:paraId="2678B950" w14:textId="729258FB" w:rsidR="003E6DFE" w:rsidRPr="0044251D" w:rsidRDefault="001B5B89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 xml:space="preserve">Students will </w:t>
            </w:r>
            <w:r w:rsidR="001C7ECA" w:rsidRPr="0044251D">
              <w:rPr>
                <w:rFonts w:ascii="Bahnschrift" w:hAnsi="Bahnschrift"/>
              </w:rPr>
              <w:t xml:space="preserve">learn about the </w:t>
            </w:r>
            <w:r w:rsidR="001C7ECA" w:rsidRPr="0044251D">
              <w:rPr>
                <w:rFonts w:ascii="Bahnschrift" w:hAnsi="Bahnschrift"/>
                <w:i/>
                <w:iCs/>
              </w:rPr>
              <w:t>ImageScanner</w:t>
            </w:r>
            <w:r w:rsidR="001C7ECA" w:rsidRPr="0044251D">
              <w:rPr>
                <w:rFonts w:ascii="Bahnschrift" w:hAnsi="Bahnschrift"/>
              </w:rPr>
              <w:t xml:space="preserve"> API under guidance of </w:t>
            </w:r>
            <w:r w:rsidR="003E6DFE" w:rsidRPr="0044251D">
              <w:rPr>
                <w:rFonts w:ascii="Bahnschrift" w:hAnsi="Bahnschrift"/>
              </w:rPr>
              <w:t>an</w:t>
            </w:r>
            <w:r w:rsidR="001C7ECA" w:rsidRPr="0044251D">
              <w:rPr>
                <w:rFonts w:ascii="Bahnschrift" w:hAnsi="Bahnschrift"/>
              </w:rPr>
              <w:t xml:space="preserve"> instructor. There will also be a mandatory lecture every other week, followed by </w:t>
            </w:r>
            <w:r w:rsidR="00CE7D92" w:rsidRPr="0044251D">
              <w:rPr>
                <w:rFonts w:ascii="Bahnschrift" w:hAnsi="Bahnschrift"/>
              </w:rPr>
              <w:t>a coding session</w:t>
            </w:r>
            <w:r w:rsidR="001C7ECA" w:rsidRPr="0044251D">
              <w:rPr>
                <w:rFonts w:ascii="Bahnschrift" w:hAnsi="Bahnschrift"/>
              </w:rPr>
              <w:t>.</w:t>
            </w:r>
            <w:r w:rsidR="003E6DFE" w:rsidRPr="0044251D">
              <w:rPr>
                <w:rFonts w:ascii="Bahnschrift" w:hAnsi="Bahnschrift"/>
              </w:rPr>
              <w:br/>
              <w:t>Half of the course will be spent fighting against the Image control and its incredibly strong urge to cut off content.</w:t>
            </w:r>
          </w:p>
          <w:p w14:paraId="36D23A4C" w14:textId="77777777" w:rsidR="000D2424" w:rsidRPr="0044251D" w:rsidRDefault="005E7810" w:rsidP="00D81B74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alias w:val="Required text:"/>
                <w:tag w:val="Required text:"/>
                <w:id w:val="374507827"/>
                <w:placeholder>
                  <w:docPart w:val="255E34419B274C43B8EA5C52F9E91C47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44251D">
                  <w:rPr>
                    <w:rFonts w:ascii="Bahnschrift" w:hAnsi="Bahnschrift"/>
                  </w:rPr>
                  <w:t>Required Text</w:t>
                </w:r>
              </w:sdtContent>
            </w:sdt>
          </w:p>
          <w:p w14:paraId="3A134B67" w14:textId="064777EE" w:rsidR="000D2424" w:rsidRPr="0044251D" w:rsidRDefault="001427A9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Why Your Scanner Might Actually Be Evil</w:t>
            </w:r>
            <w:r w:rsidR="000D2424" w:rsidRPr="0044251D">
              <w:rPr>
                <w:rFonts w:ascii="Bahnschrift" w:hAnsi="Bahnschrift"/>
              </w:rPr>
              <w:t xml:space="preserve">, </w:t>
            </w:r>
            <w:r w:rsidRPr="0044251D">
              <w:rPr>
                <w:rStyle w:val="Emphasis"/>
                <w:rFonts w:ascii="Bahnschrift" w:hAnsi="Bahnschrift"/>
              </w:rPr>
              <w:t>Caroline Glados</w:t>
            </w:r>
          </w:p>
          <w:p w14:paraId="11408770" w14:textId="7AF4851B" w:rsidR="000D2424" w:rsidRPr="0044251D" w:rsidRDefault="001427A9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Scanning Me Softly</w:t>
            </w:r>
            <w:r w:rsidR="000D2424" w:rsidRPr="0044251D">
              <w:rPr>
                <w:rFonts w:ascii="Bahnschrift" w:hAnsi="Bahnschrift"/>
              </w:rPr>
              <w:t xml:space="preserve">, </w:t>
            </w:r>
            <w:r w:rsidR="001C7ECA" w:rsidRPr="0044251D">
              <w:rPr>
                <w:rStyle w:val="Emphasis"/>
                <w:rFonts w:ascii="Bahnschrift" w:hAnsi="Bahnschrift"/>
              </w:rPr>
              <w:t>Gordon Free-Man</w:t>
            </w:r>
          </w:p>
          <w:p w14:paraId="73987F11" w14:textId="77777777" w:rsidR="000D2424" w:rsidRPr="0044251D" w:rsidRDefault="005E7810" w:rsidP="00D81B74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alias w:val="Course materials:"/>
                <w:tag w:val="Course materials:"/>
                <w:id w:val="1641920918"/>
                <w:placeholder>
                  <w:docPart w:val="0080683D56F146A599D330189ABBBB63"/>
                </w:placeholder>
                <w:temporary/>
                <w:showingPlcHdr/>
                <w15:appearance w15:val="hidden"/>
              </w:sdtPr>
              <w:sdtEndPr/>
              <w:sdtContent>
                <w:r w:rsidR="000D2424" w:rsidRPr="0044251D">
                  <w:rPr>
                    <w:rFonts w:ascii="Bahnschrift" w:hAnsi="Bahnschrift"/>
                  </w:rPr>
                  <w:t>Course Materials</w:t>
                </w:r>
              </w:sdtContent>
            </w:sdt>
          </w:p>
          <w:p w14:paraId="3C4FB5E6" w14:textId="24A428D6" w:rsidR="000D2424" w:rsidRPr="0044251D" w:rsidRDefault="00CE7D92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 xml:space="preserve">These materials are meant </w:t>
            </w:r>
            <w:r w:rsidR="003E6DFE" w:rsidRPr="0044251D">
              <w:rPr>
                <w:rFonts w:ascii="Bahnschrift" w:hAnsi="Bahnschrift"/>
              </w:rPr>
              <w:t>to support your learning efforts. They do not replace individual notes.</w:t>
            </w:r>
          </w:p>
          <w:p w14:paraId="590202CF" w14:textId="067A66B0" w:rsidR="000D2424" w:rsidRPr="0044251D" w:rsidRDefault="003B2B95" w:rsidP="00D81B74">
            <w:pPr>
              <w:pStyle w:val="ListBullet"/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Online documentation</w:t>
            </w:r>
          </w:p>
          <w:p w14:paraId="3D329943" w14:textId="3A736FFD" w:rsidR="000D2424" w:rsidRPr="0044251D" w:rsidRDefault="003B2B95" w:rsidP="00D81B74">
            <w:pPr>
              <w:pStyle w:val="ListBullet"/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A great Scanner app – available in the Microsoft Store</w:t>
            </w:r>
          </w:p>
          <w:p w14:paraId="592E85EA" w14:textId="068F324C" w:rsidR="000D2424" w:rsidRPr="0044251D" w:rsidRDefault="00184A87" w:rsidP="00D81B74">
            <w:pPr>
              <w:pStyle w:val="Heading1"/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Requirements</w:t>
            </w:r>
          </w:p>
          <w:p w14:paraId="68D45565" w14:textId="43D5E653" w:rsidR="000D2424" w:rsidRPr="0044251D" w:rsidRDefault="00184A87" w:rsidP="00D81B74">
            <w:pPr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The following</w:t>
            </w:r>
            <w:r w:rsidR="001427A9" w:rsidRPr="0044251D">
              <w:rPr>
                <w:rFonts w:ascii="Bahnschrift" w:hAnsi="Bahnschrift"/>
              </w:rPr>
              <w:t xml:space="preserve"> are</w:t>
            </w:r>
            <w:r w:rsidRPr="0044251D">
              <w:rPr>
                <w:rFonts w:ascii="Bahnschrift" w:hAnsi="Bahnschrift"/>
              </w:rPr>
              <w:t xml:space="preserve"> mandatory requirements.</w:t>
            </w:r>
          </w:p>
          <w:p w14:paraId="34DCF968" w14:textId="14FE126C" w:rsidR="000D2424" w:rsidRPr="0044251D" w:rsidRDefault="003B2B95" w:rsidP="00D81B74">
            <w:pPr>
              <w:pStyle w:val="ListBullet"/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Your own imagination</w:t>
            </w:r>
          </w:p>
          <w:p w14:paraId="1C58CBF9" w14:textId="576492AE" w:rsidR="000D2424" w:rsidRPr="0044251D" w:rsidRDefault="00CE7D92" w:rsidP="00D81B74">
            <w:pPr>
              <w:pStyle w:val="ListBullet"/>
              <w:rPr>
                <w:rFonts w:ascii="Bahnschrift" w:hAnsi="Bahnschrift"/>
              </w:rPr>
            </w:pPr>
            <w:r w:rsidRPr="0044251D">
              <w:rPr>
                <w:rFonts w:ascii="Bahnschrift" w:hAnsi="Bahnschrift"/>
              </w:rPr>
              <w:t>Windows 10 180</w:t>
            </w:r>
            <w:r w:rsidR="00950C8F">
              <w:rPr>
                <w:rFonts w:ascii="Bahnschrift" w:hAnsi="Bahnschrift"/>
              </w:rPr>
              <w:t>9</w:t>
            </w:r>
            <w:r w:rsidRPr="0044251D">
              <w:rPr>
                <w:rFonts w:ascii="Bahnschrift" w:hAnsi="Bahnschrift"/>
              </w:rPr>
              <w:t>+</w:t>
            </w:r>
          </w:p>
        </w:tc>
      </w:tr>
    </w:tbl>
    <w:p w14:paraId="0C996401" w14:textId="77777777" w:rsidR="000D2424" w:rsidRPr="0044251D" w:rsidRDefault="005E7810" w:rsidP="000D2424">
      <w:pPr>
        <w:pStyle w:val="Heading1"/>
        <w:rPr>
          <w:rFonts w:ascii="Bahnschrift" w:hAnsi="Bahnschrift"/>
        </w:rPr>
      </w:pPr>
      <w:sdt>
        <w:sdtPr>
          <w:rPr>
            <w:rFonts w:ascii="Bahnschrift" w:hAnsi="Bahnschrift"/>
          </w:rPr>
          <w:alias w:val="Homework policy:"/>
          <w:tag w:val="Homework policy:"/>
          <w:id w:val="-608356086"/>
          <w:placeholder>
            <w:docPart w:val="CC5CCF11324F4D9987C0AC976019134F"/>
          </w:placeholder>
          <w:temporary/>
          <w:showingPlcHdr/>
          <w15:appearance w15:val="hidden"/>
        </w:sdtPr>
        <w:sdtEndPr/>
        <w:sdtContent>
          <w:r w:rsidR="000D2424" w:rsidRPr="0044251D">
            <w:rPr>
              <w:rFonts w:ascii="Bahnschrift" w:hAnsi="Bahnschrift"/>
            </w:rPr>
            <w:t>Homework Policy</w:t>
          </w:r>
        </w:sdtContent>
      </w:sdt>
    </w:p>
    <w:p w14:paraId="7A04AD40" w14:textId="6AEE5A0B" w:rsidR="00016AD1" w:rsidRPr="0044251D" w:rsidRDefault="003E6DFE" w:rsidP="003E6DFE">
      <w:pPr>
        <w:rPr>
          <w:rFonts w:ascii="Bahnschrift" w:hAnsi="Bahnschrift"/>
        </w:rPr>
      </w:pPr>
      <w:r w:rsidRPr="0044251D">
        <w:rPr>
          <w:rFonts w:ascii="Bahnschrift" w:hAnsi="Bahnschrift"/>
        </w:rPr>
        <w:t xml:space="preserve">Students need to present their progress weekly during a short meeting. All assignments </w:t>
      </w:r>
      <w:r w:rsidR="00CC1061" w:rsidRPr="0044251D">
        <w:rPr>
          <w:rFonts w:ascii="Bahnschrift" w:hAnsi="Bahnschrift"/>
        </w:rPr>
        <w:t>must</w:t>
      </w:r>
      <w:r w:rsidRPr="0044251D">
        <w:rPr>
          <w:rFonts w:ascii="Bahnschrift" w:hAnsi="Bahnschrift"/>
        </w:rPr>
        <w:t xml:space="preserve"> be solved alone. Sophisticated algorithms are used to detect invalid submissions. There has definitely never been anyone able to fool these.</w:t>
      </w:r>
    </w:p>
    <w:sectPr w:rsidR="00016AD1" w:rsidRPr="0044251D" w:rsidSect="000D2424">
      <w:footerReference w:type="default" r:id="rId7"/>
      <w:headerReference w:type="first" r:id="rId8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16A37" w14:textId="77777777" w:rsidR="005E7810" w:rsidRDefault="005E7810" w:rsidP="00793172">
      <w:r>
        <w:separator/>
      </w:r>
    </w:p>
  </w:endnote>
  <w:endnote w:type="continuationSeparator" w:id="0">
    <w:p w14:paraId="02491C4F" w14:textId="77777777" w:rsidR="005E7810" w:rsidRDefault="005E7810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5C081495" w14:textId="77777777" w:rsidTr="00E156EF">
      <w:tc>
        <w:tcPr>
          <w:tcW w:w="6851" w:type="dxa"/>
        </w:tcPr>
        <w:sdt>
          <w:sdtPr>
            <w:alias w:val="Enter semester and year:"/>
            <w:tag w:val="Enter semester and year:"/>
            <w:id w:val="-1630770543"/>
            <w:temporary/>
            <w:showingPlcHdr/>
            <w15:appearance w15:val="hidden"/>
            <w:text/>
          </w:sdtPr>
          <w:sdtEndPr/>
          <w:sdtContent>
            <w:p w14:paraId="03E5F8D0" w14:textId="77777777" w:rsidR="00016AD1" w:rsidRDefault="004E746F" w:rsidP="00016AD1">
              <w:pPr>
                <w:pStyle w:val="Footer"/>
              </w:pPr>
              <w:r>
                <w:t>Semester and Year</w:t>
              </w:r>
            </w:p>
          </w:sdtContent>
        </w:sdt>
      </w:tc>
      <w:tc>
        <w:tcPr>
          <w:tcW w:w="3380" w:type="dxa"/>
        </w:tcPr>
        <w:p w14:paraId="2886F23F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D0A6CB9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612ED" w14:textId="77777777" w:rsidR="005E7810" w:rsidRDefault="005E7810" w:rsidP="00793172">
      <w:r>
        <w:separator/>
      </w:r>
    </w:p>
  </w:footnote>
  <w:footnote w:type="continuationSeparator" w:id="0">
    <w:p w14:paraId="44E69B07" w14:textId="77777777" w:rsidR="005E7810" w:rsidRDefault="005E7810" w:rsidP="00793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8484D" w14:textId="2C3CD707" w:rsidR="003E6DFE" w:rsidRPr="00CC1061" w:rsidRDefault="003E6DFE">
    <w:pPr>
      <w:pStyle w:val="Header"/>
      <w:rPr>
        <w:color w:val="A6A6A6" w:themeColor="background1" w:themeShade="A6"/>
        <w:lang w:val="de-DE"/>
      </w:rPr>
    </w:pPr>
    <w:r w:rsidRPr="00CC1061">
      <w:rPr>
        <w:noProof/>
        <w:color w:val="A6A6A6" w:themeColor="background1" w:themeShade="A6"/>
        <w:lang w:val="de-DE"/>
      </w:rPr>
      <w:drawing>
        <wp:anchor distT="0" distB="0" distL="114300" distR="114300" simplePos="0" relativeHeight="251658240" behindDoc="0" locked="0" layoutInCell="1" allowOverlap="1" wp14:anchorId="08F31B68" wp14:editId="21FC02A8">
          <wp:simplePos x="0" y="0"/>
          <wp:positionH relativeFrom="margin">
            <wp:align>left</wp:align>
          </wp:positionH>
          <wp:positionV relativeFrom="paragraph">
            <wp:posOffset>-45720</wp:posOffset>
          </wp:positionV>
          <wp:extent cx="197485" cy="273050"/>
          <wp:effectExtent l="0" t="0" r="0" b="0"/>
          <wp:wrapThrough wrapText="bothSides">
            <wp:wrapPolygon edited="0">
              <wp:start x="0" y="0"/>
              <wp:lineTo x="0" y="19591"/>
              <wp:lineTo x="18752" y="19591"/>
              <wp:lineTo x="1875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alphaModFix amt="50000"/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161" t="18748" r="27161" b="18748"/>
                  <a:stretch/>
                </pic:blipFill>
                <pic:spPr bwMode="auto">
                  <a:xfrm>
                    <a:off x="0" y="0"/>
                    <a:ext cx="197485" cy="273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1061">
      <w:rPr>
        <w:color w:val="A6A6A6" w:themeColor="background1" w:themeShade="A6"/>
        <w:lang w:val="de-DE"/>
      </w:rPr>
      <w:t>University of</w:t>
    </w:r>
    <w:r w:rsidR="0044251D">
      <w:rPr>
        <w:color w:val="A6A6A6" w:themeColor="background1" w:themeShade="A6"/>
        <w:lang w:val="de-DE"/>
      </w:rPr>
      <w:t xml:space="preserve"> Studies</w:t>
    </w:r>
  </w:p>
  <w:p w14:paraId="41A6FEA2" w14:textId="77777777" w:rsidR="003E6DFE" w:rsidRPr="003E6DFE" w:rsidRDefault="003E6DFE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43"/>
    <w:rsid w:val="000030BA"/>
    <w:rsid w:val="0001508A"/>
    <w:rsid w:val="00016AD1"/>
    <w:rsid w:val="000173F2"/>
    <w:rsid w:val="00097D8A"/>
    <w:rsid w:val="000A77CD"/>
    <w:rsid w:val="000D18B7"/>
    <w:rsid w:val="000D2424"/>
    <w:rsid w:val="000D5DAA"/>
    <w:rsid w:val="000E7B38"/>
    <w:rsid w:val="00112BAA"/>
    <w:rsid w:val="001427A9"/>
    <w:rsid w:val="00144514"/>
    <w:rsid w:val="00146F41"/>
    <w:rsid w:val="001505C2"/>
    <w:rsid w:val="00165A81"/>
    <w:rsid w:val="00184A87"/>
    <w:rsid w:val="001A71A1"/>
    <w:rsid w:val="001B5B89"/>
    <w:rsid w:val="001C59E5"/>
    <w:rsid w:val="001C770D"/>
    <w:rsid w:val="001C7ECA"/>
    <w:rsid w:val="001D16FA"/>
    <w:rsid w:val="002502A2"/>
    <w:rsid w:val="00261084"/>
    <w:rsid w:val="00262FAE"/>
    <w:rsid w:val="0027318F"/>
    <w:rsid w:val="002758F3"/>
    <w:rsid w:val="002A4209"/>
    <w:rsid w:val="002D2ECE"/>
    <w:rsid w:val="002F41AF"/>
    <w:rsid w:val="003036A4"/>
    <w:rsid w:val="003334BB"/>
    <w:rsid w:val="00333778"/>
    <w:rsid w:val="00357FB7"/>
    <w:rsid w:val="00363773"/>
    <w:rsid w:val="003940CC"/>
    <w:rsid w:val="003A2C5F"/>
    <w:rsid w:val="003A3620"/>
    <w:rsid w:val="003A4FDC"/>
    <w:rsid w:val="003B2B95"/>
    <w:rsid w:val="003C47E2"/>
    <w:rsid w:val="003E6DFE"/>
    <w:rsid w:val="0041212D"/>
    <w:rsid w:val="00441DC3"/>
    <w:rsid w:val="0044251D"/>
    <w:rsid w:val="00452042"/>
    <w:rsid w:val="00466712"/>
    <w:rsid w:val="00475728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22971"/>
    <w:rsid w:val="00553AD3"/>
    <w:rsid w:val="005937C4"/>
    <w:rsid w:val="005A009B"/>
    <w:rsid w:val="005B3D08"/>
    <w:rsid w:val="005B7956"/>
    <w:rsid w:val="005E7810"/>
    <w:rsid w:val="006117BD"/>
    <w:rsid w:val="0061365D"/>
    <w:rsid w:val="00615FFD"/>
    <w:rsid w:val="0062719F"/>
    <w:rsid w:val="0068060E"/>
    <w:rsid w:val="00682F45"/>
    <w:rsid w:val="006941AA"/>
    <w:rsid w:val="006C2707"/>
    <w:rsid w:val="006F76D9"/>
    <w:rsid w:val="00736797"/>
    <w:rsid w:val="00772545"/>
    <w:rsid w:val="00775027"/>
    <w:rsid w:val="00793172"/>
    <w:rsid w:val="00793415"/>
    <w:rsid w:val="007A586E"/>
    <w:rsid w:val="007B0510"/>
    <w:rsid w:val="007B31DC"/>
    <w:rsid w:val="00804AE5"/>
    <w:rsid w:val="00815D9D"/>
    <w:rsid w:val="008253BC"/>
    <w:rsid w:val="008351B5"/>
    <w:rsid w:val="00847C27"/>
    <w:rsid w:val="00862223"/>
    <w:rsid w:val="00883EF5"/>
    <w:rsid w:val="008C6C1F"/>
    <w:rsid w:val="008D3BDA"/>
    <w:rsid w:val="008D3F3B"/>
    <w:rsid w:val="008D66A8"/>
    <w:rsid w:val="008F1089"/>
    <w:rsid w:val="00942047"/>
    <w:rsid w:val="009420BF"/>
    <w:rsid w:val="00950C8F"/>
    <w:rsid w:val="009C41B4"/>
    <w:rsid w:val="009C50F9"/>
    <w:rsid w:val="009C6343"/>
    <w:rsid w:val="00A22368"/>
    <w:rsid w:val="00A344F4"/>
    <w:rsid w:val="00A44AA0"/>
    <w:rsid w:val="00A4630A"/>
    <w:rsid w:val="00A46C7C"/>
    <w:rsid w:val="00A81E30"/>
    <w:rsid w:val="00AB6960"/>
    <w:rsid w:val="00AC0050"/>
    <w:rsid w:val="00AD43FA"/>
    <w:rsid w:val="00AE0020"/>
    <w:rsid w:val="00AE4FCE"/>
    <w:rsid w:val="00B04CA7"/>
    <w:rsid w:val="00B3470B"/>
    <w:rsid w:val="00B613F6"/>
    <w:rsid w:val="00B6735B"/>
    <w:rsid w:val="00BE7398"/>
    <w:rsid w:val="00C27136"/>
    <w:rsid w:val="00C30455"/>
    <w:rsid w:val="00C471FB"/>
    <w:rsid w:val="00C755C5"/>
    <w:rsid w:val="00C75894"/>
    <w:rsid w:val="00C75A32"/>
    <w:rsid w:val="00C7745C"/>
    <w:rsid w:val="00C874A4"/>
    <w:rsid w:val="00CC1061"/>
    <w:rsid w:val="00CE7D92"/>
    <w:rsid w:val="00D33723"/>
    <w:rsid w:val="00D405EC"/>
    <w:rsid w:val="00D6018E"/>
    <w:rsid w:val="00D70D13"/>
    <w:rsid w:val="00D85AA1"/>
    <w:rsid w:val="00D966A5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79D7"/>
    <w:rsid w:val="00F07B52"/>
    <w:rsid w:val="00F372DF"/>
    <w:rsid w:val="00F43A92"/>
    <w:rsid w:val="00F46030"/>
    <w:rsid w:val="00F521E9"/>
    <w:rsid w:val="00F605AA"/>
    <w:rsid w:val="00F669C1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BB3E56"/>
  <w15:docId w15:val="{A7B999CA-A1BC-4EE2-A836-BC2A1A22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1C32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F1C32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F1C32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F1C32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0F1C32" w:themeColor="accent1" w:themeShade="40"/>
        <w:left w:val="single" w:sz="2" w:space="10" w:color="0F1C32" w:themeColor="accent1" w:themeShade="40"/>
        <w:bottom w:val="single" w:sz="2" w:space="10" w:color="0F1C32" w:themeColor="accent1" w:themeShade="40"/>
        <w:right w:val="single" w:sz="2" w:space="10" w:color="0F1C32" w:themeColor="accent1" w:themeShade="40"/>
      </w:pBdr>
      <w:ind w:left="1152" w:right="1152"/>
    </w:pPr>
    <w:rPr>
      <w:rFonts w:eastAsiaTheme="minorEastAsia" w:cstheme="minorBidi"/>
      <w:i/>
      <w:iCs/>
      <w:color w:val="0F1C32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0F1C32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0F1C32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0F1C32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0F1C32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8B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0F1C32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0F1C32" w:themeColor="accent1" w:themeShade="40"/>
        <w:bottom w:val="single" w:sz="4" w:space="10" w:color="0F1C32" w:themeColor="accent1" w:themeShade="40"/>
      </w:pBdr>
      <w:spacing w:before="360" w:after="360"/>
      <w:ind w:left="864" w:right="864"/>
      <w:jc w:val="center"/>
    </w:pPr>
    <w:rPr>
      <w:i/>
      <w:iCs/>
      <w:color w:val="0F1C32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0F1C32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0F1C32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D4D07DE66A4FBABCD8DA66D41BA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A86C2-FE7A-4A45-89E3-042334C38EC9}"/>
      </w:docPartPr>
      <w:docPartBody>
        <w:p w:rsidR="003B4006" w:rsidRDefault="00C77DAA">
          <w:pPr>
            <w:pStyle w:val="60D4D07DE66A4FBABCD8DA66D41BA0A9"/>
          </w:pPr>
          <w:r>
            <w:t>Syllabus</w:t>
          </w:r>
        </w:p>
      </w:docPartBody>
    </w:docPart>
    <w:docPart>
      <w:docPartPr>
        <w:name w:val="C6B6C440D37C4B6898D58B5427244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A5525-47F0-48B4-89F9-38A845D85E0A}"/>
      </w:docPartPr>
      <w:docPartBody>
        <w:p w:rsidR="003B4006" w:rsidRDefault="00C77DAA">
          <w:pPr>
            <w:pStyle w:val="C6B6C440D37C4B6898D58B54272440B9"/>
          </w:pPr>
          <w:r>
            <w:t>Instructor</w:t>
          </w:r>
        </w:p>
      </w:docPartBody>
    </w:docPart>
    <w:docPart>
      <w:docPartPr>
        <w:name w:val="1B353CBD40584B40BFF7D18D8BFA6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03275-B1D9-4C28-B633-28F49EDD2F9C}"/>
      </w:docPartPr>
      <w:docPartBody>
        <w:p w:rsidR="003B4006" w:rsidRDefault="00C77DAA">
          <w:pPr>
            <w:pStyle w:val="1B353CBD40584B40BFF7D18D8BFA6EA0"/>
          </w:pPr>
          <w:r>
            <w:t>Phone</w:t>
          </w:r>
        </w:p>
      </w:docPartBody>
    </w:docPart>
    <w:docPart>
      <w:docPartPr>
        <w:name w:val="E307B644F5A5483B87D1F95143CE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F0023-28A7-431D-810E-DD2C79C3123B}"/>
      </w:docPartPr>
      <w:docPartBody>
        <w:p w:rsidR="003B4006" w:rsidRDefault="00C77DAA">
          <w:pPr>
            <w:pStyle w:val="E307B644F5A5483B87D1F95143CE2187"/>
          </w:pPr>
          <w:r>
            <w:t>Email</w:t>
          </w:r>
        </w:p>
      </w:docPartBody>
    </w:docPart>
    <w:docPart>
      <w:docPartPr>
        <w:name w:val="154311CC40654769A3F2EA23345C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BC987-DC40-4D70-A7BD-C60143CD1BFF}"/>
      </w:docPartPr>
      <w:docPartBody>
        <w:p w:rsidR="003B4006" w:rsidRDefault="00C77DAA">
          <w:pPr>
            <w:pStyle w:val="154311CC40654769A3F2EA23345C61CB"/>
          </w:pPr>
          <w:r>
            <w:t>Office Location</w:t>
          </w:r>
        </w:p>
      </w:docPartBody>
    </w:docPart>
    <w:docPart>
      <w:docPartPr>
        <w:name w:val="41D5D7D83516413991478B773044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D707C-C0C2-46CA-AE5F-C364577A6614}"/>
      </w:docPartPr>
      <w:docPartBody>
        <w:p w:rsidR="003B4006" w:rsidRDefault="00C77DAA">
          <w:pPr>
            <w:pStyle w:val="41D5D7D83516413991478B7730442976"/>
          </w:pPr>
          <w:r>
            <w:t>Office Hours</w:t>
          </w:r>
        </w:p>
      </w:docPartBody>
    </w:docPart>
    <w:docPart>
      <w:docPartPr>
        <w:name w:val="96726C09769B401D8A46BFD8A4DF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FFF84-774D-4752-8630-FCF75C5E051A}"/>
      </w:docPartPr>
      <w:docPartBody>
        <w:p w:rsidR="003B4006" w:rsidRDefault="00C77DAA">
          <w:pPr>
            <w:pStyle w:val="96726C09769B401D8A46BFD8A4DF191B"/>
          </w:pPr>
          <w:r>
            <w:t>Course Overview</w:t>
          </w:r>
        </w:p>
      </w:docPartBody>
    </w:docPart>
    <w:docPart>
      <w:docPartPr>
        <w:name w:val="255E34419B274C43B8EA5C52F9E9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8351-2BB2-4572-B90A-6B692A95B583}"/>
      </w:docPartPr>
      <w:docPartBody>
        <w:p w:rsidR="003B4006" w:rsidRDefault="00C77DAA">
          <w:pPr>
            <w:pStyle w:val="255E34419B274C43B8EA5C52F9E91C47"/>
          </w:pPr>
          <w:r>
            <w:t>Required Text</w:t>
          </w:r>
        </w:p>
      </w:docPartBody>
    </w:docPart>
    <w:docPart>
      <w:docPartPr>
        <w:name w:val="0080683D56F146A599D330189ABBB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563C-A428-4E21-9E99-1DC9067E5615}"/>
      </w:docPartPr>
      <w:docPartBody>
        <w:p w:rsidR="003B4006" w:rsidRDefault="00C77DAA">
          <w:pPr>
            <w:pStyle w:val="0080683D56F146A599D330189ABBBB63"/>
          </w:pPr>
          <w:r>
            <w:t>Course Materials</w:t>
          </w:r>
        </w:p>
      </w:docPartBody>
    </w:docPart>
    <w:docPart>
      <w:docPartPr>
        <w:name w:val="CC5CCF11324F4D9987C0AC976019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D54B7-DC3A-4379-B5A4-0A3B69ADA5D6}"/>
      </w:docPartPr>
      <w:docPartBody>
        <w:p w:rsidR="003B4006" w:rsidRDefault="00C77DAA">
          <w:pPr>
            <w:pStyle w:val="CC5CCF11324F4D9987C0AC976019134F"/>
          </w:pPr>
          <w:r>
            <w:t>Homework Policy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A"/>
    <w:rsid w:val="003B4006"/>
    <w:rsid w:val="00521D85"/>
    <w:rsid w:val="00C77DAA"/>
    <w:rsid w:val="00C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D4D07DE66A4FBABCD8DA66D41BA0A9">
    <w:name w:val="60D4D07DE66A4FBABCD8DA66D41BA0A9"/>
  </w:style>
  <w:style w:type="paragraph" w:customStyle="1" w:styleId="C6B6C440D37C4B6898D58B54272440B9">
    <w:name w:val="C6B6C440D37C4B6898D58B54272440B9"/>
  </w:style>
  <w:style w:type="paragraph" w:customStyle="1" w:styleId="1B353CBD40584B40BFF7D18D8BFA6EA0">
    <w:name w:val="1B353CBD40584B40BFF7D18D8BFA6EA0"/>
  </w:style>
  <w:style w:type="paragraph" w:customStyle="1" w:styleId="E307B644F5A5483B87D1F95143CE2187">
    <w:name w:val="E307B644F5A5483B87D1F95143CE2187"/>
  </w:style>
  <w:style w:type="paragraph" w:customStyle="1" w:styleId="154311CC40654769A3F2EA23345C61CB">
    <w:name w:val="154311CC40654769A3F2EA23345C61CB"/>
  </w:style>
  <w:style w:type="paragraph" w:customStyle="1" w:styleId="41D5D7D83516413991478B7730442976">
    <w:name w:val="41D5D7D83516413991478B7730442976"/>
  </w:style>
  <w:style w:type="paragraph" w:customStyle="1" w:styleId="96726C09769B401D8A46BFD8A4DF191B">
    <w:name w:val="96726C09769B401D8A46BFD8A4DF191B"/>
  </w:style>
  <w:style w:type="paragraph" w:customStyle="1" w:styleId="255E34419B274C43B8EA5C52F9E91C47">
    <w:name w:val="255E34419B274C43B8EA5C52F9E91C47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0080683D56F146A599D330189ABBBB63">
    <w:name w:val="0080683D56F146A599D330189ABBBB63"/>
  </w:style>
  <w:style w:type="paragraph" w:customStyle="1" w:styleId="CC5CCF11324F4D9987C0AC976019134F">
    <w:name w:val="CC5CCF11324F4D9987C0AC9760191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Knuth</dc:creator>
  <cp:lastModifiedBy>Simon</cp:lastModifiedBy>
  <cp:revision>6</cp:revision>
  <cp:lastPrinted>2019-09-16T15:20:00Z</cp:lastPrinted>
  <dcterms:created xsi:type="dcterms:W3CDTF">2019-09-15T19:40:00Z</dcterms:created>
  <dcterms:modified xsi:type="dcterms:W3CDTF">2021-03-22T16:59:00Z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